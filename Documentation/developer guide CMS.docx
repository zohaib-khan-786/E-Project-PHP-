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17" w:type="dxa"/>
        <w:jc w:val="center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4050"/>
        <w:gridCol w:w="3600"/>
        <w:gridCol w:w="2967"/>
      </w:tblGrid>
      <w:tr w:rsidR="001B7370" w14:paraId="0DC4D728" w14:textId="77777777" w:rsidTr="00156634">
        <w:trPr>
          <w:trHeight w:val="1256"/>
          <w:jc w:val="center"/>
        </w:trPr>
        <w:tc>
          <w:tcPr>
            <w:tcW w:w="4050" w:type="dxa"/>
            <w:hideMark/>
          </w:tcPr>
          <w:p w14:paraId="39B0FE47" w14:textId="23B3E8F2" w:rsidR="001B7370" w:rsidRPr="00B723BC" w:rsidRDefault="00EB657F" w:rsidP="001B7370">
            <w:pPr>
              <w:pStyle w:val="Title"/>
              <w:rPr>
                <w:sz w:val="40"/>
                <w:szCs w:val="40"/>
              </w:rPr>
            </w:pPr>
            <w:r>
              <w:rPr>
                <w:szCs w:val="40"/>
              </w:rPr>
              <w:t>Courier Management System</w:t>
            </w:r>
          </w:p>
        </w:tc>
        <w:tc>
          <w:tcPr>
            <w:tcW w:w="3600" w:type="dxa"/>
          </w:tcPr>
          <w:p w14:paraId="5617CBCC" w14:textId="77777777" w:rsidR="001B7370" w:rsidRDefault="001B7370" w:rsidP="001B7370">
            <w:pPr>
              <w:jc w:val="center"/>
            </w:pPr>
          </w:p>
        </w:tc>
        <w:tc>
          <w:tcPr>
            <w:tcW w:w="2967" w:type="dxa"/>
            <w:hideMark/>
          </w:tcPr>
          <w:p w14:paraId="69F2416D" w14:textId="0AB03927" w:rsidR="001B7370" w:rsidRDefault="001B7370" w:rsidP="001B7370"/>
        </w:tc>
      </w:tr>
      <w:tr w:rsidR="001B7370" w14:paraId="68C09419" w14:textId="77777777" w:rsidTr="00156634">
        <w:trPr>
          <w:trHeight w:val="1364"/>
          <w:jc w:val="center"/>
        </w:trPr>
        <w:tc>
          <w:tcPr>
            <w:tcW w:w="4050" w:type="dxa"/>
            <w:hideMark/>
          </w:tcPr>
          <w:p w14:paraId="5140AC48" w14:textId="77777777" w:rsidR="001B7370" w:rsidRPr="00064E3E" w:rsidRDefault="00000000" w:rsidP="001B7370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5310F547AF104A448D6A2DEBFEA26B64"/>
                </w:placeholder>
                <w:temporary/>
                <w:showingPlcHdr/>
                <w15:appearance w15:val="hidden"/>
              </w:sdtPr>
              <w:sdtContent>
                <w:r w:rsidR="001B7370" w:rsidRPr="00064E3E">
                  <w:rPr>
                    <w:rStyle w:val="DateChar"/>
                  </w:rPr>
                  <w:t>DATE</w:t>
                </w:r>
              </w:sdtContent>
            </w:sdt>
          </w:p>
          <w:p w14:paraId="391E270A" w14:textId="1AD9E4A0" w:rsidR="001B7370" w:rsidRDefault="001B7370" w:rsidP="001B7370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 xml:space="preserve">STARTING </w:t>
            </w:r>
            <w:r w:rsidR="00ED501F">
              <w:rPr>
                <w:rFonts w:cstheme="minorHAnsi"/>
                <w:color w:val="000000" w:themeColor="text1"/>
                <w:sz w:val="32"/>
                <w:szCs w:val="32"/>
              </w:rPr>
              <w:t>2</w:t>
            </w:r>
            <w:r w:rsidR="00EB657F">
              <w:rPr>
                <w:rFonts w:cstheme="minorHAnsi"/>
                <w:color w:val="000000" w:themeColor="text1"/>
                <w:sz w:val="32"/>
                <w:szCs w:val="32"/>
              </w:rPr>
              <w:t>7</w:t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t>-</w:t>
            </w:r>
            <w:r w:rsidR="00ED501F">
              <w:rPr>
                <w:rFonts w:cstheme="minorHAnsi"/>
                <w:color w:val="000000" w:themeColor="text1"/>
                <w:sz w:val="32"/>
                <w:szCs w:val="32"/>
              </w:rPr>
              <w:t>0</w:t>
            </w:r>
            <w:r w:rsidR="00EB657F">
              <w:rPr>
                <w:rFonts w:cstheme="minorHAnsi"/>
                <w:color w:val="000000" w:themeColor="text1"/>
                <w:sz w:val="32"/>
                <w:szCs w:val="32"/>
              </w:rPr>
              <w:t>5</w:t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t>-202</w:t>
            </w:r>
            <w:r w:rsidR="00ED501F">
              <w:rPr>
                <w:rFonts w:cstheme="minorHAnsi"/>
                <w:color w:val="000000" w:themeColor="text1"/>
                <w:sz w:val="32"/>
                <w:szCs w:val="32"/>
              </w:rPr>
              <w:t>4</w:t>
            </w:r>
          </w:p>
          <w:p w14:paraId="72AD86C8" w14:textId="42C817C2" w:rsidR="001B7370" w:rsidRPr="00064E3E" w:rsidRDefault="001B7370" w:rsidP="001B737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SUBMITING </w:t>
            </w:r>
            <w:r w:rsidR="00ED501F">
              <w:rPr>
                <w:rFonts w:cstheme="minorHAnsi"/>
                <w:sz w:val="32"/>
                <w:szCs w:val="32"/>
              </w:rPr>
              <w:t>2</w:t>
            </w:r>
            <w:r w:rsidR="00EB657F">
              <w:rPr>
                <w:rFonts w:cstheme="minorHAnsi"/>
                <w:sz w:val="32"/>
                <w:szCs w:val="32"/>
              </w:rPr>
              <w:t>6</w:t>
            </w:r>
            <w:r>
              <w:rPr>
                <w:rFonts w:cstheme="minorHAnsi"/>
                <w:sz w:val="32"/>
                <w:szCs w:val="32"/>
              </w:rPr>
              <w:t>-</w:t>
            </w:r>
            <w:r w:rsidR="00ED501F">
              <w:rPr>
                <w:rFonts w:cstheme="minorHAnsi"/>
                <w:sz w:val="32"/>
                <w:szCs w:val="32"/>
              </w:rPr>
              <w:t>0</w:t>
            </w:r>
            <w:r w:rsidR="00EB657F">
              <w:rPr>
                <w:rFonts w:cstheme="minorHAnsi"/>
                <w:sz w:val="32"/>
                <w:szCs w:val="32"/>
              </w:rPr>
              <w:t>6</w:t>
            </w:r>
            <w:r>
              <w:rPr>
                <w:rFonts w:cstheme="minorHAnsi"/>
                <w:sz w:val="32"/>
                <w:szCs w:val="32"/>
              </w:rPr>
              <w:t>-202</w:t>
            </w:r>
            <w:r w:rsidR="00ED501F">
              <w:rPr>
                <w:rFonts w:cstheme="minorHAnsi"/>
                <w:sz w:val="32"/>
                <w:szCs w:val="32"/>
              </w:rPr>
              <w:t>4</w:t>
            </w:r>
          </w:p>
        </w:tc>
        <w:tc>
          <w:tcPr>
            <w:tcW w:w="3600" w:type="dxa"/>
            <w:hideMark/>
          </w:tcPr>
          <w:p w14:paraId="37C24CAA" w14:textId="4A67F62A" w:rsidR="001B7370" w:rsidRDefault="00766078" w:rsidP="001B7370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r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>Faculty</w:t>
            </w:r>
          </w:p>
          <w:p w14:paraId="77EED876" w14:textId="43125701" w:rsidR="001B7370" w:rsidRPr="00B723BC" w:rsidRDefault="00766078" w:rsidP="001B7370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r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>Sir Wali Muhammad</w:t>
            </w:r>
          </w:p>
        </w:tc>
        <w:tc>
          <w:tcPr>
            <w:tcW w:w="2967" w:type="dxa"/>
            <w:hideMark/>
          </w:tcPr>
          <w:p w14:paraId="147FA367" w14:textId="77777777" w:rsidR="001B7370" w:rsidRPr="00B723BC" w:rsidRDefault="001B7370" w:rsidP="001B7370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r w:rsidRPr="00B723BC"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>batch</w:t>
            </w:r>
          </w:p>
          <w:p w14:paraId="2879EE88" w14:textId="32F54151" w:rsidR="001B7370" w:rsidRPr="00EC16CD" w:rsidRDefault="001B7370" w:rsidP="001B7370">
            <w:pPr>
              <w:rPr>
                <w:color w:val="000000" w:themeColor="text1"/>
                <w:sz w:val="24"/>
                <w:szCs w:val="24"/>
              </w:rPr>
            </w:pPr>
            <w:r w:rsidRPr="00B723BC">
              <w:rPr>
                <w:rFonts w:cstheme="minorHAnsi"/>
                <w:color w:val="000000" w:themeColor="text1"/>
                <w:sz w:val="32"/>
                <w:szCs w:val="32"/>
              </w:rPr>
              <w:t>2</w:t>
            </w:r>
            <w:r w:rsidR="00766078">
              <w:rPr>
                <w:rFonts w:cstheme="minorHAnsi"/>
                <w:color w:val="000000" w:themeColor="text1"/>
                <w:sz w:val="32"/>
                <w:szCs w:val="32"/>
              </w:rPr>
              <w:t>3</w:t>
            </w:r>
            <w:r w:rsidR="00EB657F">
              <w:rPr>
                <w:rFonts w:cstheme="minorHAnsi"/>
                <w:color w:val="000000" w:themeColor="text1"/>
                <w:sz w:val="32"/>
                <w:szCs w:val="32"/>
              </w:rPr>
              <w:t>07E1</w:t>
            </w:r>
          </w:p>
        </w:tc>
      </w:tr>
      <w:tr w:rsidR="001B7370" w14:paraId="49EE1998" w14:textId="77777777" w:rsidTr="00156634">
        <w:trPr>
          <w:trHeight w:val="2215"/>
          <w:jc w:val="center"/>
        </w:trPr>
        <w:tc>
          <w:tcPr>
            <w:tcW w:w="4050" w:type="dxa"/>
            <w:hideMark/>
          </w:tcPr>
          <w:p w14:paraId="3EFE61DE" w14:textId="77777777" w:rsidR="001B7370" w:rsidRDefault="001B7370" w:rsidP="001B7370">
            <w:pPr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3FFD52DF" w14:textId="77777777" w:rsidR="001B7370" w:rsidRDefault="001B7370" w:rsidP="001B7370">
            <w:pPr>
              <w:jc w:val="center"/>
            </w:pPr>
          </w:p>
        </w:tc>
        <w:tc>
          <w:tcPr>
            <w:tcW w:w="2967" w:type="dxa"/>
          </w:tcPr>
          <w:p w14:paraId="74610AF4" w14:textId="77777777" w:rsidR="001B7370" w:rsidRDefault="001B7370" w:rsidP="001B7370">
            <w:pPr>
              <w:jc w:val="center"/>
            </w:pPr>
          </w:p>
        </w:tc>
      </w:tr>
    </w:tbl>
    <w:p w14:paraId="4E58A5DF" w14:textId="77777777" w:rsidR="00B34BA1" w:rsidRDefault="00B34BA1" w:rsidP="00B34BA1">
      <w:pPr>
        <w:rPr>
          <w:noProof/>
        </w:rPr>
      </w:pPr>
    </w:p>
    <w:p w14:paraId="39E04B0E" w14:textId="77777777" w:rsidR="00B34BA1" w:rsidRDefault="00B34BA1" w:rsidP="00B34BA1">
      <w:pPr>
        <w:rPr>
          <w:noProof/>
        </w:rPr>
      </w:pPr>
    </w:p>
    <w:tbl>
      <w:tblPr>
        <w:tblStyle w:val="Contenttable"/>
        <w:tblW w:w="4462" w:type="pct"/>
        <w:tblInd w:w="360" w:type="dxa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790"/>
        <w:gridCol w:w="3600"/>
        <w:gridCol w:w="2991"/>
      </w:tblGrid>
      <w:tr w:rsidR="00B34BA1" w14:paraId="0219111B" w14:textId="77777777" w:rsidTr="00156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51"/>
          <w:tblHeader/>
        </w:trPr>
        <w:tc>
          <w:tcPr>
            <w:tcW w:w="2790" w:type="dxa"/>
            <w:hideMark/>
          </w:tcPr>
          <w:p w14:paraId="6CAC3944" w14:textId="77777777" w:rsidR="00B34BA1" w:rsidRDefault="00B34BA1" w:rsidP="00156634">
            <w:pPr>
              <w:pStyle w:val="Style1"/>
              <w:framePr w:hSpace="0" w:wrap="auto" w:vAnchor="margin" w:hAnchor="text" w:xAlign="left" w:yAlign="inline"/>
            </w:pPr>
            <w:r w:rsidRPr="001B7370">
              <w:rPr>
                <w:color w:val="754E4E" w:themeColor="accent6" w:themeShade="BF"/>
              </w:rPr>
              <w:t>SERIAL NO.</w:t>
            </w:r>
          </w:p>
        </w:tc>
        <w:tc>
          <w:tcPr>
            <w:tcW w:w="3600" w:type="dxa"/>
            <w:hideMark/>
          </w:tcPr>
          <w:p w14:paraId="261DD619" w14:textId="77777777" w:rsidR="00B34BA1" w:rsidRDefault="00B34BA1" w:rsidP="00156634">
            <w:pPr>
              <w:pStyle w:val="Style1"/>
              <w:framePr w:hSpace="0" w:wrap="auto" w:vAnchor="margin" w:hAnchor="text" w:xAlign="left" w:yAlign="inline"/>
            </w:pPr>
            <w:r w:rsidRPr="001B7370">
              <w:rPr>
                <w:color w:val="754E4E" w:themeColor="accent6" w:themeShade="BF"/>
              </w:rPr>
              <w:t>enrollment</w:t>
            </w:r>
          </w:p>
        </w:tc>
        <w:tc>
          <w:tcPr>
            <w:tcW w:w="2991" w:type="dxa"/>
            <w:hideMark/>
          </w:tcPr>
          <w:p w14:paraId="61AB423D" w14:textId="77777777" w:rsidR="00B34BA1" w:rsidRDefault="00B34BA1" w:rsidP="00156634">
            <w:pPr>
              <w:pStyle w:val="Style1"/>
              <w:framePr w:hSpace="0" w:wrap="auto" w:vAnchor="margin" w:hAnchor="text" w:xAlign="left" w:yAlign="inline"/>
            </w:pPr>
            <w:r w:rsidRPr="001B7370">
              <w:rPr>
                <w:color w:val="754E4E" w:themeColor="accent6" w:themeShade="BF"/>
              </w:rPr>
              <w:t>STUDENT nAME</w:t>
            </w:r>
          </w:p>
        </w:tc>
      </w:tr>
    </w:tbl>
    <w:p w14:paraId="16B1DE5A" w14:textId="77777777" w:rsidR="00B34BA1" w:rsidRDefault="00B34BA1" w:rsidP="00B34BA1"/>
    <w:p w14:paraId="40ABD640" w14:textId="77777777" w:rsidR="00B34BA1" w:rsidRDefault="00B34BA1" w:rsidP="00B34BA1"/>
    <w:tbl>
      <w:tblPr>
        <w:tblW w:w="4486" w:type="pct"/>
        <w:tblInd w:w="450" w:type="dxa"/>
        <w:tblLook w:val="0600" w:firstRow="0" w:lastRow="0" w:firstColumn="0" w:lastColumn="0" w:noHBand="1" w:noVBand="1"/>
        <w:tblDescription w:val="Enter Quantity, Description, Unit Price, Discount, and Line Total in table columns, and Subtotal, Sales Tax, and Total at the end"/>
      </w:tblPr>
      <w:tblGrid>
        <w:gridCol w:w="2792"/>
        <w:gridCol w:w="3445"/>
        <w:gridCol w:w="3194"/>
      </w:tblGrid>
      <w:tr w:rsidR="001B7370" w14:paraId="066EE23E" w14:textId="77777777" w:rsidTr="001B7370">
        <w:trPr>
          <w:trHeight w:hRule="exact" w:val="512"/>
        </w:trPr>
        <w:tc>
          <w:tcPr>
            <w:tcW w:w="2792" w:type="dxa"/>
          </w:tcPr>
          <w:p w14:paraId="1B471E88" w14:textId="77777777" w:rsidR="001B7370" w:rsidRDefault="001B7370" w:rsidP="001B7370">
            <w:pPr>
              <w:pStyle w:val="Normalright"/>
            </w:pPr>
            <w:r>
              <w:t>1.</w:t>
            </w:r>
          </w:p>
        </w:tc>
        <w:tc>
          <w:tcPr>
            <w:tcW w:w="3445" w:type="dxa"/>
          </w:tcPr>
          <w:p w14:paraId="126B139D" w14:textId="00565063" w:rsidR="001B7370" w:rsidRDefault="00EB657F" w:rsidP="001B7370">
            <w:pPr>
              <w:pStyle w:val="Normalright"/>
            </w:pPr>
            <w:r>
              <w:t>Student1496139</w:t>
            </w:r>
          </w:p>
        </w:tc>
        <w:tc>
          <w:tcPr>
            <w:tcW w:w="3194" w:type="dxa"/>
          </w:tcPr>
          <w:p w14:paraId="30DC1719" w14:textId="5CA0D654" w:rsidR="001B7370" w:rsidRDefault="00EB657F" w:rsidP="001B7370">
            <w:pPr>
              <w:pStyle w:val="Normalright"/>
            </w:pPr>
            <w:r>
              <w:t>Ismail Nooruddin</w:t>
            </w:r>
          </w:p>
        </w:tc>
      </w:tr>
      <w:tr w:rsidR="001B7370" w14:paraId="7C46DB49" w14:textId="77777777" w:rsidTr="001B7370">
        <w:trPr>
          <w:trHeight w:hRule="exact" w:val="512"/>
        </w:trPr>
        <w:tc>
          <w:tcPr>
            <w:tcW w:w="2792" w:type="dxa"/>
          </w:tcPr>
          <w:p w14:paraId="66EA14ED" w14:textId="77777777" w:rsidR="001B7370" w:rsidRDefault="001B7370" w:rsidP="001B7370">
            <w:pPr>
              <w:pStyle w:val="Normalright"/>
            </w:pPr>
            <w:r>
              <w:t>2.</w:t>
            </w:r>
          </w:p>
        </w:tc>
        <w:tc>
          <w:tcPr>
            <w:tcW w:w="3445" w:type="dxa"/>
          </w:tcPr>
          <w:p w14:paraId="3D31AEFA" w14:textId="132C3F4F" w:rsidR="001B7370" w:rsidRDefault="00EB657F" w:rsidP="001B7370">
            <w:pPr>
              <w:pStyle w:val="Normalright"/>
            </w:pPr>
            <w:r>
              <w:t>Student1496338</w:t>
            </w:r>
          </w:p>
        </w:tc>
        <w:tc>
          <w:tcPr>
            <w:tcW w:w="3194" w:type="dxa"/>
          </w:tcPr>
          <w:p w14:paraId="36126F5C" w14:textId="00BD8793" w:rsidR="001B7370" w:rsidRDefault="00EB657F" w:rsidP="001B7370">
            <w:pPr>
              <w:pStyle w:val="Normalright"/>
            </w:pPr>
            <w:r>
              <w:t>Zohaib Khan</w:t>
            </w:r>
          </w:p>
        </w:tc>
      </w:tr>
      <w:tr w:rsidR="00EB657F" w14:paraId="5F964757" w14:textId="77777777" w:rsidTr="001B7370">
        <w:trPr>
          <w:trHeight w:hRule="exact" w:val="512"/>
        </w:trPr>
        <w:tc>
          <w:tcPr>
            <w:tcW w:w="2792" w:type="dxa"/>
          </w:tcPr>
          <w:p w14:paraId="45576892" w14:textId="77777777" w:rsidR="00EB657F" w:rsidRDefault="00EB657F" w:rsidP="00EB657F">
            <w:pPr>
              <w:pStyle w:val="Normalright"/>
            </w:pPr>
            <w:r>
              <w:t>3.</w:t>
            </w:r>
          </w:p>
        </w:tc>
        <w:tc>
          <w:tcPr>
            <w:tcW w:w="3445" w:type="dxa"/>
          </w:tcPr>
          <w:p w14:paraId="455375FE" w14:textId="19C638E8" w:rsidR="00EB657F" w:rsidRDefault="00EB657F" w:rsidP="00EB657F">
            <w:pPr>
              <w:pStyle w:val="Normalright"/>
            </w:pPr>
            <w:r>
              <w:t>Student1496980</w:t>
            </w:r>
          </w:p>
        </w:tc>
        <w:tc>
          <w:tcPr>
            <w:tcW w:w="3194" w:type="dxa"/>
          </w:tcPr>
          <w:p w14:paraId="2DE259A8" w14:textId="49EBDA02" w:rsidR="00EB657F" w:rsidRDefault="00EB657F" w:rsidP="00EB657F">
            <w:pPr>
              <w:pStyle w:val="Normalright"/>
            </w:pPr>
            <w:r>
              <w:t>Muhammad Shani Qureshi</w:t>
            </w:r>
          </w:p>
        </w:tc>
      </w:tr>
      <w:tr w:rsidR="00EB657F" w14:paraId="644585A6" w14:textId="77777777" w:rsidTr="001B7370">
        <w:trPr>
          <w:trHeight w:hRule="exact" w:val="512"/>
        </w:trPr>
        <w:tc>
          <w:tcPr>
            <w:tcW w:w="2792" w:type="dxa"/>
          </w:tcPr>
          <w:p w14:paraId="233BAF1F" w14:textId="2B16419C" w:rsidR="00EB657F" w:rsidRDefault="00EB657F" w:rsidP="00EB657F">
            <w:pPr>
              <w:pStyle w:val="Normalright"/>
            </w:pPr>
            <w:r>
              <w:t>4.</w:t>
            </w:r>
          </w:p>
        </w:tc>
        <w:tc>
          <w:tcPr>
            <w:tcW w:w="3445" w:type="dxa"/>
          </w:tcPr>
          <w:p w14:paraId="43B9FBEC" w14:textId="1B489C2B" w:rsidR="00EB657F" w:rsidRDefault="00EB657F" w:rsidP="00EB657F">
            <w:pPr>
              <w:pStyle w:val="Normalright"/>
            </w:pPr>
            <w:r>
              <w:t>Student1496348</w:t>
            </w:r>
          </w:p>
        </w:tc>
        <w:tc>
          <w:tcPr>
            <w:tcW w:w="3194" w:type="dxa"/>
          </w:tcPr>
          <w:p w14:paraId="0C2507E2" w14:textId="77777777" w:rsidR="00EB657F" w:rsidRDefault="00EB657F" w:rsidP="00EB657F">
            <w:pPr>
              <w:pStyle w:val="Normalright"/>
            </w:pPr>
            <w:r>
              <w:t xml:space="preserve"> </w:t>
            </w:r>
            <w:r>
              <w:t>Muhammad Ahmed</w:t>
            </w:r>
          </w:p>
          <w:p w14:paraId="51026766" w14:textId="03AC3216" w:rsidR="00EB657F" w:rsidRDefault="00EB657F" w:rsidP="00EB657F">
            <w:pPr>
              <w:pStyle w:val="Normalright"/>
            </w:pPr>
          </w:p>
        </w:tc>
      </w:tr>
      <w:tr w:rsidR="00EB657F" w14:paraId="3CEE8709" w14:textId="77777777" w:rsidTr="00EB657F">
        <w:trPr>
          <w:trHeight w:hRule="exact" w:val="512"/>
        </w:trPr>
        <w:tc>
          <w:tcPr>
            <w:tcW w:w="2792" w:type="dxa"/>
          </w:tcPr>
          <w:p w14:paraId="785FA96E" w14:textId="33B8F59D" w:rsidR="00EB657F" w:rsidRDefault="00EB657F" w:rsidP="00096FC1">
            <w:pPr>
              <w:pStyle w:val="Normalright"/>
            </w:pPr>
            <w:r>
              <w:t>5</w:t>
            </w:r>
            <w:r>
              <w:t>.</w:t>
            </w:r>
          </w:p>
        </w:tc>
        <w:tc>
          <w:tcPr>
            <w:tcW w:w="3445" w:type="dxa"/>
          </w:tcPr>
          <w:p w14:paraId="08F3D9AD" w14:textId="79C6B8FA" w:rsidR="00EB657F" w:rsidRDefault="00EB657F" w:rsidP="00096FC1">
            <w:pPr>
              <w:pStyle w:val="Normalright"/>
            </w:pPr>
            <w:r>
              <w:t>Student1496138</w:t>
            </w:r>
          </w:p>
        </w:tc>
        <w:tc>
          <w:tcPr>
            <w:tcW w:w="3194" w:type="dxa"/>
          </w:tcPr>
          <w:p w14:paraId="0231FD8B" w14:textId="77777777" w:rsidR="00EB657F" w:rsidRDefault="00EB657F" w:rsidP="00EB657F">
            <w:pPr>
              <w:pStyle w:val="Normalright"/>
            </w:pPr>
            <w:r>
              <w:t xml:space="preserve"> Abdullah Fareed</w:t>
            </w:r>
          </w:p>
          <w:p w14:paraId="0DF266F1" w14:textId="52D87757" w:rsidR="00EB657F" w:rsidRDefault="00EB657F" w:rsidP="00096FC1">
            <w:pPr>
              <w:pStyle w:val="Normalright"/>
            </w:pPr>
          </w:p>
          <w:p w14:paraId="2763DBA8" w14:textId="77777777" w:rsidR="00EB657F" w:rsidRDefault="00EB657F" w:rsidP="00096FC1">
            <w:pPr>
              <w:pStyle w:val="Normalright"/>
            </w:pPr>
          </w:p>
        </w:tc>
      </w:tr>
    </w:tbl>
    <w:p w14:paraId="5A252A16" w14:textId="77777777" w:rsidR="00B34BA1" w:rsidRDefault="00B34BA1" w:rsidP="00B34BA1"/>
    <w:p w14:paraId="5ECC86B3" w14:textId="77777777" w:rsidR="00B34BA1" w:rsidRDefault="00B34BA1" w:rsidP="00B34BA1"/>
    <w:p w14:paraId="675872C4" w14:textId="77777777" w:rsidR="00B34BA1" w:rsidRDefault="00B34BA1" w:rsidP="00B34BA1"/>
    <w:p w14:paraId="4737BF11" w14:textId="77777777" w:rsidR="00B34BA1" w:rsidRDefault="00B34BA1" w:rsidP="00B34BA1"/>
    <w:p w14:paraId="40A9BE4D" w14:textId="77777777" w:rsidR="00B34BA1" w:rsidRDefault="00B34BA1" w:rsidP="00B34BA1"/>
    <w:p w14:paraId="4AF6629E" w14:textId="77777777" w:rsidR="00B34BA1" w:rsidRDefault="00B34BA1" w:rsidP="00B34BA1"/>
    <w:p w14:paraId="69322EA6" w14:textId="77777777" w:rsidR="00B34BA1" w:rsidRDefault="00B34BA1" w:rsidP="00B34BA1"/>
    <w:p w14:paraId="45347BAF" w14:textId="77777777" w:rsidR="00B34BA1" w:rsidRDefault="00B34BA1" w:rsidP="00B34BA1"/>
    <w:p w14:paraId="0979B933" w14:textId="77777777" w:rsidR="00B34BA1" w:rsidRDefault="00B34BA1" w:rsidP="00B34BA1"/>
    <w:p w14:paraId="1DC29E17" w14:textId="77777777" w:rsidR="00B34BA1" w:rsidRDefault="00B34BA1" w:rsidP="00B34BA1"/>
    <w:p w14:paraId="4E37938C" w14:textId="77777777" w:rsidR="00B34BA1" w:rsidRDefault="00B34BA1" w:rsidP="00B34BA1"/>
    <w:p w14:paraId="45244EBB" w14:textId="77777777" w:rsidR="00B34BA1" w:rsidRDefault="00B34BA1" w:rsidP="00B34BA1"/>
    <w:p w14:paraId="1CED32DA" w14:textId="77777777" w:rsidR="00B34BA1" w:rsidRDefault="00B34BA1" w:rsidP="00B34BA1"/>
    <w:p w14:paraId="52C4A3A5" w14:textId="77777777" w:rsidR="00B34BA1" w:rsidRDefault="00B34BA1" w:rsidP="00B34BA1"/>
    <w:p w14:paraId="5CC6D199" w14:textId="77777777" w:rsidR="00B34BA1" w:rsidRDefault="00B34BA1" w:rsidP="00B34BA1"/>
    <w:p w14:paraId="5263C08F" w14:textId="77777777" w:rsidR="007201A7" w:rsidRDefault="007201A7" w:rsidP="00A36725"/>
    <w:p w14:paraId="57DF0FF4" w14:textId="3DCE5FFB" w:rsidR="00B34BA1" w:rsidRPr="00B34BA1" w:rsidRDefault="00E90434" w:rsidP="00B34BA1">
      <w:pPr>
        <w:jc w:val="center"/>
        <w:rPr>
          <w:rFonts w:ascii="Algerian" w:hAnsi="Algerian"/>
          <w:b/>
          <w:i/>
          <w:color w:val="000000" w:themeColor="text1"/>
          <w:sz w:val="96"/>
          <w:szCs w:val="56"/>
        </w:rPr>
      </w:pPr>
      <w:r>
        <w:rPr>
          <w:rFonts w:ascii="Algerian" w:hAnsi="Algerian"/>
          <w:b/>
          <w:i/>
          <w:color w:val="000000" w:themeColor="text1"/>
          <w:sz w:val="96"/>
          <w:szCs w:val="56"/>
        </w:rPr>
        <w:t xml:space="preserve">Dashboard </w:t>
      </w:r>
      <w:proofErr w:type="spellStart"/>
      <w:r>
        <w:rPr>
          <w:rFonts w:ascii="Algerian" w:hAnsi="Algerian"/>
          <w:b/>
          <w:i/>
          <w:color w:val="000000" w:themeColor="text1"/>
          <w:sz w:val="96"/>
          <w:szCs w:val="56"/>
        </w:rPr>
        <w:t>php</w:t>
      </w:r>
      <w:proofErr w:type="spellEnd"/>
    </w:p>
    <w:p w14:paraId="3262E28F" w14:textId="4564AF99" w:rsidR="00B34BA1" w:rsidRDefault="00E90434" w:rsidP="00E90434">
      <w:pPr>
        <w:jc w:val="center"/>
        <w:rPr>
          <w:rFonts w:ascii="Algerian" w:hAnsi="Algerian"/>
          <w:b/>
          <w:color w:val="000000" w:themeColor="text1"/>
          <w:sz w:val="56"/>
          <w:szCs w:val="56"/>
        </w:rPr>
      </w:pPr>
      <w:r w:rsidRPr="00E90434">
        <w:rPr>
          <w:rFonts w:ascii="Algerian" w:hAnsi="Algerian"/>
          <w:b/>
          <w:color w:val="000000" w:themeColor="text1"/>
          <w:sz w:val="56"/>
          <w:szCs w:val="56"/>
        </w:rPr>
        <w:drawing>
          <wp:inline distT="0" distB="0" distL="0" distR="0" wp14:anchorId="42B15E3E" wp14:editId="640B7CB0">
            <wp:extent cx="6675120" cy="3816985"/>
            <wp:effectExtent l="0" t="0" r="0" b="0"/>
            <wp:docPr id="375967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678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7F61" w14:textId="602769B9" w:rsidR="00E90434" w:rsidRPr="00E90434" w:rsidRDefault="00E90434" w:rsidP="00E90434">
      <w:pPr>
        <w:jc w:val="center"/>
        <w:rPr>
          <w:rFonts w:ascii="Algerian" w:hAnsi="Algerian"/>
          <w:b/>
          <w:color w:val="000000" w:themeColor="text1"/>
          <w:sz w:val="56"/>
          <w:szCs w:val="56"/>
        </w:rPr>
      </w:pPr>
      <w:r w:rsidRPr="00E90434">
        <w:rPr>
          <w:rFonts w:ascii="Algerian" w:hAnsi="Algerian"/>
          <w:b/>
          <w:color w:val="000000" w:themeColor="text1"/>
          <w:sz w:val="56"/>
          <w:szCs w:val="56"/>
        </w:rPr>
        <w:lastRenderedPageBreak/>
        <w:drawing>
          <wp:inline distT="0" distB="0" distL="0" distR="0" wp14:anchorId="630FB7EF" wp14:editId="2F21D936">
            <wp:extent cx="6675120" cy="3932555"/>
            <wp:effectExtent l="0" t="0" r="0" b="0"/>
            <wp:docPr id="1967430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4303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58A6" w14:textId="65DB0368" w:rsidR="00B34BA1" w:rsidRDefault="00E90434" w:rsidP="00C725EA">
      <w:pPr>
        <w:tabs>
          <w:tab w:val="left" w:pos="1875"/>
        </w:tabs>
        <w:jc w:val="center"/>
        <w:rPr>
          <w:rFonts w:ascii="Algerian" w:hAnsi="Algerian"/>
          <w:b/>
          <w:bCs/>
          <w:i/>
          <w:iCs/>
          <w:sz w:val="96"/>
          <w:szCs w:val="96"/>
        </w:rPr>
      </w:pPr>
      <w:r>
        <w:rPr>
          <w:rFonts w:ascii="Algerian" w:hAnsi="Algerian"/>
          <w:b/>
          <w:bCs/>
          <w:i/>
          <w:iCs/>
          <w:sz w:val="96"/>
          <w:szCs w:val="96"/>
        </w:rPr>
        <w:t>Add courier</w:t>
      </w:r>
    </w:p>
    <w:p w14:paraId="14E5AA83" w14:textId="2AC9D262" w:rsidR="00E90434" w:rsidRPr="00C725EA" w:rsidRDefault="00BC05A8" w:rsidP="00C725EA">
      <w:pPr>
        <w:tabs>
          <w:tab w:val="left" w:pos="1875"/>
        </w:tabs>
        <w:jc w:val="center"/>
        <w:rPr>
          <w:rFonts w:ascii="Algerian" w:hAnsi="Algerian"/>
          <w:b/>
          <w:bCs/>
          <w:i/>
          <w:iCs/>
          <w:sz w:val="72"/>
          <w:szCs w:val="72"/>
        </w:rPr>
      </w:pPr>
      <w:r w:rsidRPr="00BC05A8">
        <w:rPr>
          <w:rFonts w:ascii="Algerian" w:hAnsi="Algerian"/>
          <w:b/>
          <w:bCs/>
          <w:i/>
          <w:iCs/>
          <w:sz w:val="72"/>
          <w:szCs w:val="72"/>
        </w:rPr>
        <w:lastRenderedPageBreak/>
        <w:drawing>
          <wp:inline distT="0" distB="0" distL="0" distR="0" wp14:anchorId="78D5C7D2" wp14:editId="720F00E7">
            <wp:extent cx="6675120" cy="3932555"/>
            <wp:effectExtent l="0" t="0" r="0" b="0"/>
            <wp:docPr id="997085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859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05A8">
        <w:rPr>
          <w:noProof/>
        </w:rPr>
        <w:t xml:space="preserve"> </w:t>
      </w:r>
      <w:r w:rsidRPr="00BC05A8">
        <w:rPr>
          <w:rFonts w:ascii="Algerian" w:hAnsi="Algerian"/>
          <w:b/>
          <w:bCs/>
          <w:i/>
          <w:iCs/>
          <w:sz w:val="72"/>
          <w:szCs w:val="72"/>
        </w:rPr>
        <w:drawing>
          <wp:inline distT="0" distB="0" distL="0" distR="0" wp14:anchorId="54C403AA" wp14:editId="2C130DEF">
            <wp:extent cx="6675120" cy="3881755"/>
            <wp:effectExtent l="0" t="0" r="0" b="4445"/>
            <wp:docPr id="1979901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010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3119" w14:textId="2B895414" w:rsidR="00BC05A8" w:rsidRDefault="00BC05A8" w:rsidP="00BC05A8">
      <w:pPr>
        <w:tabs>
          <w:tab w:val="left" w:pos="1875"/>
        </w:tabs>
        <w:jc w:val="center"/>
        <w:rPr>
          <w:rFonts w:ascii="Algerian" w:hAnsi="Algerian"/>
          <w:b/>
          <w:bCs/>
          <w:i/>
          <w:iCs/>
          <w:sz w:val="96"/>
          <w:szCs w:val="96"/>
        </w:rPr>
      </w:pPr>
      <w:r>
        <w:rPr>
          <w:rFonts w:ascii="Algerian" w:hAnsi="Algerian"/>
          <w:b/>
          <w:bCs/>
          <w:i/>
          <w:iCs/>
          <w:sz w:val="96"/>
          <w:szCs w:val="96"/>
        </w:rPr>
        <w:lastRenderedPageBreak/>
        <w:t xml:space="preserve">Reset password </w:t>
      </w:r>
      <w:proofErr w:type="spellStart"/>
      <w:r>
        <w:rPr>
          <w:rFonts w:ascii="Algerian" w:hAnsi="Algerian"/>
          <w:b/>
          <w:bCs/>
          <w:i/>
          <w:iCs/>
          <w:sz w:val="96"/>
          <w:szCs w:val="96"/>
        </w:rPr>
        <w:t>otp</w:t>
      </w:r>
      <w:proofErr w:type="spellEnd"/>
    </w:p>
    <w:p w14:paraId="03A125C1" w14:textId="4C187C10" w:rsidR="00BC05A8" w:rsidRDefault="00BC05A8" w:rsidP="00BC05A8">
      <w:pPr>
        <w:tabs>
          <w:tab w:val="left" w:pos="1875"/>
        </w:tabs>
        <w:jc w:val="center"/>
        <w:rPr>
          <w:rFonts w:ascii="Algerian" w:hAnsi="Algerian"/>
          <w:b/>
          <w:bCs/>
          <w:i/>
          <w:iCs/>
          <w:sz w:val="96"/>
          <w:szCs w:val="96"/>
        </w:rPr>
      </w:pPr>
      <w:r w:rsidRPr="00BC05A8">
        <w:rPr>
          <w:rFonts w:ascii="Algerian" w:hAnsi="Algerian"/>
          <w:b/>
          <w:bCs/>
          <w:i/>
          <w:iCs/>
          <w:sz w:val="96"/>
          <w:szCs w:val="96"/>
        </w:rPr>
        <w:drawing>
          <wp:inline distT="0" distB="0" distL="0" distR="0" wp14:anchorId="625C5757" wp14:editId="0A81809B">
            <wp:extent cx="6675120" cy="3971290"/>
            <wp:effectExtent l="0" t="0" r="0" b="0"/>
            <wp:docPr id="2083371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3712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33A7" w14:textId="70A62BE4" w:rsidR="00BC05A8" w:rsidRDefault="00BC05A8" w:rsidP="00BC05A8">
      <w:pPr>
        <w:tabs>
          <w:tab w:val="left" w:pos="1875"/>
        </w:tabs>
        <w:jc w:val="center"/>
        <w:rPr>
          <w:rFonts w:ascii="Algerian" w:hAnsi="Algerian"/>
          <w:b/>
          <w:bCs/>
          <w:i/>
          <w:iCs/>
          <w:sz w:val="96"/>
          <w:szCs w:val="96"/>
        </w:rPr>
      </w:pPr>
      <w:r>
        <w:rPr>
          <w:rFonts w:ascii="Algerian" w:hAnsi="Algerian"/>
          <w:b/>
          <w:bCs/>
          <w:i/>
          <w:iCs/>
          <w:sz w:val="96"/>
          <w:szCs w:val="96"/>
        </w:rPr>
        <w:t xml:space="preserve">Login </w:t>
      </w:r>
    </w:p>
    <w:p w14:paraId="31843E2C" w14:textId="153E2432" w:rsidR="00BC05A8" w:rsidRDefault="00BC05A8" w:rsidP="00BC05A8">
      <w:pPr>
        <w:tabs>
          <w:tab w:val="left" w:pos="1875"/>
        </w:tabs>
        <w:jc w:val="center"/>
        <w:rPr>
          <w:rFonts w:ascii="Algerian" w:hAnsi="Algerian"/>
          <w:b/>
          <w:bCs/>
          <w:i/>
          <w:iCs/>
          <w:sz w:val="96"/>
          <w:szCs w:val="96"/>
        </w:rPr>
      </w:pPr>
      <w:r w:rsidRPr="00BC05A8">
        <w:rPr>
          <w:rFonts w:ascii="Algerian" w:hAnsi="Algerian"/>
          <w:b/>
          <w:bCs/>
          <w:i/>
          <w:iCs/>
          <w:sz w:val="96"/>
          <w:szCs w:val="96"/>
        </w:rPr>
        <w:lastRenderedPageBreak/>
        <w:drawing>
          <wp:inline distT="0" distB="0" distL="0" distR="0" wp14:anchorId="22235985" wp14:editId="43DB0A10">
            <wp:extent cx="6675120" cy="3870325"/>
            <wp:effectExtent l="0" t="0" r="0" b="0"/>
            <wp:docPr id="291283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833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238EF" w14:textId="0B222F13" w:rsidR="007766B3" w:rsidRPr="00BC05A8" w:rsidRDefault="007766B3" w:rsidP="00BC05A8">
      <w:pPr>
        <w:tabs>
          <w:tab w:val="left" w:pos="1875"/>
        </w:tabs>
        <w:jc w:val="center"/>
        <w:rPr>
          <w:rFonts w:ascii="Algerian" w:hAnsi="Algerian"/>
          <w:sz w:val="56"/>
          <w:szCs w:val="56"/>
        </w:rPr>
      </w:pPr>
    </w:p>
    <w:p w14:paraId="10592FFE" w14:textId="7041C768" w:rsidR="00DC4EB2" w:rsidRDefault="00DC4EB2" w:rsidP="00C864C7">
      <w:pPr>
        <w:rPr>
          <w:rFonts w:ascii="Algerian" w:hAnsi="Algerian"/>
          <w:sz w:val="72"/>
          <w:szCs w:val="56"/>
        </w:rPr>
      </w:pPr>
    </w:p>
    <w:p w14:paraId="560F84C6" w14:textId="020631A8" w:rsidR="002248D9" w:rsidRDefault="002248D9" w:rsidP="00C3375A">
      <w:pPr>
        <w:spacing w:line="532" w:lineRule="exact"/>
        <w:ind w:left="-2"/>
        <w:rPr>
          <w:noProof/>
        </w:rPr>
      </w:pPr>
    </w:p>
    <w:p w14:paraId="3619A5B9" w14:textId="10F76A46" w:rsidR="002248D9" w:rsidRDefault="002248D9" w:rsidP="00C3375A">
      <w:pPr>
        <w:spacing w:line="532" w:lineRule="exact"/>
        <w:ind w:left="-2"/>
        <w:rPr>
          <w:noProof/>
        </w:rPr>
      </w:pPr>
    </w:p>
    <w:p w14:paraId="45DE88C8" w14:textId="58D3D30C" w:rsidR="00C3375A" w:rsidRPr="00C3375A" w:rsidRDefault="00C3375A" w:rsidP="002248D9">
      <w:pPr>
        <w:spacing w:line="532" w:lineRule="exact"/>
        <w:rPr>
          <w:b/>
          <w:i/>
          <w:color w:val="002060"/>
          <w:sz w:val="52"/>
        </w:rPr>
      </w:pPr>
      <w:r w:rsidRPr="00C3375A">
        <w:rPr>
          <w:b/>
          <w:i/>
          <w:color w:val="002060"/>
          <w:sz w:val="52"/>
        </w:rPr>
        <w:t>Thank</w:t>
      </w:r>
      <w:r w:rsidRPr="00C3375A">
        <w:rPr>
          <w:b/>
          <w:i/>
          <w:color w:val="002060"/>
          <w:spacing w:val="-1"/>
          <w:sz w:val="52"/>
        </w:rPr>
        <w:t xml:space="preserve"> </w:t>
      </w:r>
      <w:r w:rsidRPr="00C3375A">
        <w:rPr>
          <w:b/>
          <w:i/>
          <w:color w:val="002060"/>
          <w:sz w:val="52"/>
        </w:rPr>
        <w:t xml:space="preserve">You </w:t>
      </w:r>
      <w:r w:rsidR="00676D79" w:rsidRPr="00C3375A">
        <w:rPr>
          <w:b/>
          <w:i/>
          <w:color w:val="002060"/>
          <w:sz w:val="52"/>
        </w:rPr>
        <w:t>for</w:t>
      </w:r>
      <w:r w:rsidRPr="00C3375A">
        <w:rPr>
          <w:b/>
          <w:i/>
          <w:color w:val="002060"/>
          <w:spacing w:val="-1"/>
          <w:sz w:val="52"/>
        </w:rPr>
        <w:t xml:space="preserve"> </w:t>
      </w:r>
      <w:r w:rsidRPr="00C3375A">
        <w:rPr>
          <w:b/>
          <w:i/>
          <w:color w:val="002060"/>
          <w:sz w:val="52"/>
        </w:rPr>
        <w:t xml:space="preserve">Reading </w:t>
      </w:r>
      <w:r w:rsidR="00676D79" w:rsidRPr="00C3375A">
        <w:rPr>
          <w:b/>
          <w:i/>
          <w:color w:val="002060"/>
          <w:sz w:val="52"/>
        </w:rPr>
        <w:t>the</w:t>
      </w:r>
      <w:r w:rsidRPr="00C3375A">
        <w:rPr>
          <w:b/>
          <w:i/>
          <w:color w:val="002060"/>
          <w:sz w:val="52"/>
        </w:rPr>
        <w:t xml:space="preserve"> Documentation.</w:t>
      </w:r>
    </w:p>
    <w:p w14:paraId="40F7BE9C" w14:textId="396F6962" w:rsidR="00A7690B" w:rsidRPr="00C725EA" w:rsidRDefault="00C3375A" w:rsidP="00C725EA">
      <w:pPr>
        <w:spacing w:line="532" w:lineRule="exact"/>
        <w:ind w:left="-3" w:right="-15"/>
        <w:rPr>
          <w:b/>
          <w:i/>
          <w:color w:val="002060"/>
          <w:sz w:val="52"/>
        </w:rPr>
      </w:pPr>
      <w:r w:rsidRPr="00C3375A">
        <w:rPr>
          <w:b/>
          <w:i/>
          <w:color w:val="002060"/>
          <w:sz w:val="52"/>
        </w:rPr>
        <w:t>Please</w:t>
      </w:r>
      <w:r w:rsidRPr="00C3375A">
        <w:rPr>
          <w:b/>
          <w:i/>
          <w:color w:val="002060"/>
          <w:spacing w:val="-1"/>
          <w:sz w:val="52"/>
        </w:rPr>
        <w:t xml:space="preserve"> </w:t>
      </w:r>
      <w:r w:rsidRPr="00C3375A">
        <w:rPr>
          <w:b/>
          <w:i/>
          <w:color w:val="002060"/>
          <w:sz w:val="52"/>
        </w:rPr>
        <w:t>Follow</w:t>
      </w:r>
      <w:r w:rsidRPr="00C3375A">
        <w:rPr>
          <w:b/>
          <w:i/>
          <w:color w:val="002060"/>
          <w:spacing w:val="-3"/>
          <w:sz w:val="52"/>
        </w:rPr>
        <w:t xml:space="preserve"> </w:t>
      </w:r>
      <w:r w:rsidR="00676D79" w:rsidRPr="00C3375A">
        <w:rPr>
          <w:b/>
          <w:i/>
          <w:color w:val="002060"/>
          <w:sz w:val="52"/>
        </w:rPr>
        <w:t>the</w:t>
      </w:r>
      <w:r w:rsidRPr="00C3375A">
        <w:rPr>
          <w:b/>
          <w:i/>
          <w:color w:val="002060"/>
          <w:spacing w:val="-1"/>
          <w:sz w:val="52"/>
        </w:rPr>
        <w:t xml:space="preserve"> </w:t>
      </w:r>
      <w:r w:rsidRPr="00C3375A">
        <w:rPr>
          <w:b/>
          <w:i/>
          <w:color w:val="002060"/>
          <w:sz w:val="52"/>
        </w:rPr>
        <w:t>Instructions</w:t>
      </w:r>
      <w:r w:rsidRPr="00C3375A">
        <w:rPr>
          <w:b/>
          <w:i/>
          <w:color w:val="002060"/>
          <w:spacing w:val="-1"/>
          <w:sz w:val="52"/>
        </w:rPr>
        <w:t xml:space="preserve"> </w:t>
      </w:r>
      <w:r w:rsidR="00676D79" w:rsidRPr="00C3375A">
        <w:rPr>
          <w:b/>
          <w:i/>
          <w:color w:val="002060"/>
          <w:sz w:val="52"/>
        </w:rPr>
        <w:t>Above</w:t>
      </w:r>
      <w:r w:rsidR="00676D79" w:rsidRPr="00C3375A">
        <w:rPr>
          <w:b/>
          <w:i/>
          <w:color w:val="002060"/>
          <w:spacing w:val="-2"/>
          <w:sz w:val="52"/>
        </w:rPr>
        <w:t>!!</w:t>
      </w:r>
    </w:p>
    <w:sectPr w:rsidR="00A7690B" w:rsidRPr="00C725EA" w:rsidSect="00A0416A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89A080" w14:textId="77777777" w:rsidR="0001565F" w:rsidRDefault="0001565F">
      <w:pPr>
        <w:spacing w:line="240" w:lineRule="auto"/>
      </w:pPr>
      <w:r>
        <w:separator/>
      </w:r>
    </w:p>
    <w:p w14:paraId="25DF3707" w14:textId="77777777" w:rsidR="0001565F" w:rsidRDefault="0001565F"/>
  </w:endnote>
  <w:endnote w:type="continuationSeparator" w:id="0">
    <w:p w14:paraId="0CA586C2" w14:textId="77777777" w:rsidR="0001565F" w:rsidRDefault="0001565F">
      <w:pPr>
        <w:spacing w:line="240" w:lineRule="auto"/>
      </w:pPr>
      <w:r>
        <w:continuationSeparator/>
      </w:r>
    </w:p>
    <w:p w14:paraId="452F651E" w14:textId="77777777" w:rsidR="0001565F" w:rsidRDefault="000156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F04F13" w14:textId="77777777" w:rsidR="007201A7" w:rsidRDefault="007201A7">
    <w:pPr>
      <w:pStyle w:val="Footer"/>
    </w:pPr>
  </w:p>
  <w:p w14:paraId="06164813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7FAAB1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7208642" wp14:editId="35CB9135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2F1C7A5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208642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" adj="-11796480,,5400" path="m,l7738110,r,1896461l,2906395,,xe" fillcolor="#ebd1b1 [1302]" stroked="f" strokeweight="2pt">
              <v:fill color2="#e64823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42F1C7A5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E4DD80" w14:textId="77777777" w:rsidR="0001565F" w:rsidRDefault="0001565F">
      <w:pPr>
        <w:spacing w:line="240" w:lineRule="auto"/>
      </w:pPr>
      <w:r>
        <w:separator/>
      </w:r>
    </w:p>
    <w:p w14:paraId="3F1257C9" w14:textId="77777777" w:rsidR="0001565F" w:rsidRDefault="0001565F"/>
  </w:footnote>
  <w:footnote w:type="continuationSeparator" w:id="0">
    <w:p w14:paraId="4FD437C7" w14:textId="77777777" w:rsidR="0001565F" w:rsidRDefault="0001565F">
      <w:pPr>
        <w:spacing w:line="240" w:lineRule="auto"/>
      </w:pPr>
      <w:r>
        <w:continuationSeparator/>
      </w:r>
    </w:p>
    <w:p w14:paraId="1B6CBBBD" w14:textId="77777777" w:rsidR="0001565F" w:rsidRDefault="000156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0BD59A" w14:textId="77777777" w:rsidR="007201A7" w:rsidRDefault="007201A7"/>
  <w:p w14:paraId="6C0E2366" w14:textId="77777777" w:rsidR="007201A7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5DE85A" w14:textId="77777777"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3ECAA71" wp14:editId="595398FA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8E6236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ECAA71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" adj="-11796480,,5400" path="m,l7738110,r,1896461l,2906395,,xe" fillcolor="#ebd1b1 [1302]" stroked="f" strokeweight="2pt">
              <v:fill color2="#e64823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5D8E6236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7373572">
    <w:abstractNumId w:val="9"/>
  </w:num>
  <w:num w:numId="2" w16cid:durableId="1609771622">
    <w:abstractNumId w:val="7"/>
  </w:num>
  <w:num w:numId="3" w16cid:durableId="1489978057">
    <w:abstractNumId w:val="6"/>
  </w:num>
  <w:num w:numId="4" w16cid:durableId="2051031368">
    <w:abstractNumId w:val="5"/>
  </w:num>
  <w:num w:numId="5" w16cid:durableId="1081415721">
    <w:abstractNumId w:val="4"/>
  </w:num>
  <w:num w:numId="6" w16cid:durableId="1664162959">
    <w:abstractNumId w:val="8"/>
  </w:num>
  <w:num w:numId="7" w16cid:durableId="262421924">
    <w:abstractNumId w:val="3"/>
  </w:num>
  <w:num w:numId="8" w16cid:durableId="196939361">
    <w:abstractNumId w:val="2"/>
  </w:num>
  <w:num w:numId="9" w16cid:durableId="1745953220">
    <w:abstractNumId w:val="1"/>
  </w:num>
  <w:num w:numId="10" w16cid:durableId="155922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BA1"/>
    <w:rsid w:val="0001565F"/>
    <w:rsid w:val="00030AB4"/>
    <w:rsid w:val="00064E3E"/>
    <w:rsid w:val="00077551"/>
    <w:rsid w:val="000A6E91"/>
    <w:rsid w:val="000B5BAE"/>
    <w:rsid w:val="000E7C40"/>
    <w:rsid w:val="001817A4"/>
    <w:rsid w:val="001A035C"/>
    <w:rsid w:val="001B7370"/>
    <w:rsid w:val="001D1771"/>
    <w:rsid w:val="001E29F7"/>
    <w:rsid w:val="0020743A"/>
    <w:rsid w:val="0021104B"/>
    <w:rsid w:val="002248D9"/>
    <w:rsid w:val="002400DD"/>
    <w:rsid w:val="002450DA"/>
    <w:rsid w:val="00263E3B"/>
    <w:rsid w:val="00264280"/>
    <w:rsid w:val="002A107B"/>
    <w:rsid w:val="002B06E9"/>
    <w:rsid w:val="002E7603"/>
    <w:rsid w:val="002F5404"/>
    <w:rsid w:val="00316D06"/>
    <w:rsid w:val="003D23A0"/>
    <w:rsid w:val="00442501"/>
    <w:rsid w:val="004858C9"/>
    <w:rsid w:val="004870D2"/>
    <w:rsid w:val="004A10E9"/>
    <w:rsid w:val="00506F39"/>
    <w:rsid w:val="00521781"/>
    <w:rsid w:val="00577EF1"/>
    <w:rsid w:val="005C0F71"/>
    <w:rsid w:val="005E394D"/>
    <w:rsid w:val="00662DFA"/>
    <w:rsid w:val="00676D79"/>
    <w:rsid w:val="006B4542"/>
    <w:rsid w:val="006F038A"/>
    <w:rsid w:val="007201A7"/>
    <w:rsid w:val="00766078"/>
    <w:rsid w:val="00767093"/>
    <w:rsid w:val="007766B3"/>
    <w:rsid w:val="007A36EE"/>
    <w:rsid w:val="007B4FC5"/>
    <w:rsid w:val="007E0DF2"/>
    <w:rsid w:val="007E1D3F"/>
    <w:rsid w:val="007E4408"/>
    <w:rsid w:val="00865DB9"/>
    <w:rsid w:val="008853AC"/>
    <w:rsid w:val="0089202B"/>
    <w:rsid w:val="008B5297"/>
    <w:rsid w:val="009415D1"/>
    <w:rsid w:val="00947F34"/>
    <w:rsid w:val="009D3F3C"/>
    <w:rsid w:val="009E34B5"/>
    <w:rsid w:val="00A0416A"/>
    <w:rsid w:val="00A11D7A"/>
    <w:rsid w:val="00A340F2"/>
    <w:rsid w:val="00A36725"/>
    <w:rsid w:val="00A7690B"/>
    <w:rsid w:val="00B17387"/>
    <w:rsid w:val="00B34BA1"/>
    <w:rsid w:val="00B66C63"/>
    <w:rsid w:val="00B727BE"/>
    <w:rsid w:val="00B80FD8"/>
    <w:rsid w:val="00BC05A8"/>
    <w:rsid w:val="00C3375A"/>
    <w:rsid w:val="00C725EA"/>
    <w:rsid w:val="00C864C7"/>
    <w:rsid w:val="00CE3710"/>
    <w:rsid w:val="00CF2287"/>
    <w:rsid w:val="00D33124"/>
    <w:rsid w:val="00D73210"/>
    <w:rsid w:val="00DC4EB2"/>
    <w:rsid w:val="00E90434"/>
    <w:rsid w:val="00EB63A0"/>
    <w:rsid w:val="00EB657F"/>
    <w:rsid w:val="00EC16CD"/>
    <w:rsid w:val="00ED501F"/>
    <w:rsid w:val="00F11661"/>
    <w:rsid w:val="00F65B05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1D157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BA1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2660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46700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26600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26600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6B461B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6B461B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846700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82660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6B461B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EBD1B1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6B461B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F5E7D8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826600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A06928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A06928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84670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826600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8467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846700" w:themeColor="accent1" w:themeShade="80"/>
        <w:bottom w:val="single" w:sz="4" w:space="10" w:color="846700" w:themeColor="accent1" w:themeShade="80"/>
      </w:pBdr>
      <w:spacing w:before="360" w:after="360"/>
      <w:ind w:left="864" w:right="864"/>
      <w:jc w:val="center"/>
    </w:pPr>
    <w:rPr>
      <w:i/>
      <w:iCs/>
      <w:color w:val="8467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846700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846700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846700" w:themeColor="accent1" w:themeShade="80"/>
        <w:left w:val="single" w:sz="2" w:space="10" w:color="846700" w:themeColor="accent1" w:themeShade="80"/>
        <w:bottom w:val="single" w:sz="2" w:space="10" w:color="846700" w:themeColor="accent1" w:themeShade="80"/>
        <w:right w:val="single" w:sz="2" w:space="10" w:color="846700" w:themeColor="accent1" w:themeShade="80"/>
      </w:pBdr>
      <w:ind w:left="1152" w:right="1152"/>
    </w:pPr>
    <w:rPr>
      <w:i/>
      <w:iCs/>
      <w:color w:val="846700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1342F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4E3434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p.APTECHNN2\AppData\Roaming\Microsoft\Templates\Service%20invoice%20(Green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310F547AF104A448D6A2DEBFEA26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0C506-101A-4343-AD7E-327EC16C15D9}"/>
      </w:docPartPr>
      <w:docPartBody>
        <w:p w:rsidR="004C7ACF" w:rsidRDefault="00904729" w:rsidP="00904729">
          <w:pPr>
            <w:pStyle w:val="5310F547AF104A448D6A2DEBFEA26B64"/>
          </w:pPr>
          <w:r w:rsidRPr="00064E3E">
            <w:rPr>
              <w:rStyle w:val="DateChar"/>
            </w:rP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D50"/>
    <w:rsid w:val="00030AB4"/>
    <w:rsid w:val="004C7ACF"/>
    <w:rsid w:val="00506D50"/>
    <w:rsid w:val="006500B0"/>
    <w:rsid w:val="00683197"/>
    <w:rsid w:val="00904729"/>
    <w:rsid w:val="00A80DE3"/>
    <w:rsid w:val="00C66BD1"/>
    <w:rsid w:val="00DF5AF1"/>
    <w:rsid w:val="00E47FA8"/>
    <w:rsid w:val="00FC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rsid w:val="00904729"/>
    <w:pPr>
      <w:spacing w:after="0" w:line="312" w:lineRule="auto"/>
    </w:pPr>
    <w:rPr>
      <w:rFonts w:asciiTheme="majorHAnsi" w:hAnsiTheme="majorHAnsi"/>
      <w:color w:val="000000" w:themeColor="text1"/>
      <w:sz w:val="32"/>
      <w:szCs w:val="32"/>
      <w:lang w:eastAsia="ja-JP"/>
    </w:rPr>
  </w:style>
  <w:style w:type="character" w:customStyle="1" w:styleId="DateChar">
    <w:name w:val="Date Char"/>
    <w:basedOn w:val="DefaultParagraphFont"/>
    <w:link w:val="Date"/>
    <w:uiPriority w:val="99"/>
    <w:rsid w:val="00904729"/>
    <w:rPr>
      <w:rFonts w:asciiTheme="majorHAnsi" w:hAnsiTheme="majorHAnsi"/>
      <w:color w:val="000000" w:themeColor="text1"/>
      <w:sz w:val="32"/>
      <w:szCs w:val="32"/>
      <w:lang w:eastAsia="ja-JP"/>
    </w:rPr>
  </w:style>
  <w:style w:type="paragraph" w:customStyle="1" w:styleId="5310F547AF104A448D6A2DEBFEA26B64">
    <w:name w:val="5310F547AF104A448D6A2DEBFEA26B64"/>
    <w:rsid w:val="009047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9AF8C4-C1DB-4B14-B7D9-4BAF8DB073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</Template>
  <TotalTime>0</TotalTime>
  <Pages>6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2024-06-24T11:46:00Z</dcterms:created>
  <dcterms:modified xsi:type="dcterms:W3CDTF">2024-06-24T11:54:00Z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